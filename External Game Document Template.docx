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5661EC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649B5">
                      <w:rPr>
                        <w:rFonts w:asciiTheme="majorHAnsi" w:eastAsiaTheme="majorEastAsia" w:hAnsiTheme="majorHAnsi" w:cstheme="majorBidi"/>
                        <w:caps/>
                      </w:rPr>
                      <w:t>MATT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661EC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661E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Street Adventure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661EC" w:rsidRPr="00F649B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Assessment</w:t>
                    </w:r>
                    <w:r w:rsidR="005661E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2]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661EC">
                  <w:rPr>
                    <w:sz w:val="24"/>
                    <w:szCs w:val="24"/>
                  </w:rPr>
                  <w:t>5.4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5661EC" w:rsidRDefault="005661EC" w:rsidP="005661EC">
                <w:pPr>
                  <w:pStyle w:val="a3"/>
                  <w:jc w:val="center"/>
                </w:pPr>
                <w:r>
                  <w:t>All work Copyright © 2018 by Matt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661EC" w:rsidP="00021BBC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proofErr w:type="gramStart"/>
                    <w:r w:rsidRPr="00F649B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Matt(</w:t>
                    </w:r>
                    <w:proofErr w:type="gramEnd"/>
                    <w:r w:rsidRPr="00F649B5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Xi) CHEN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7DE918" wp14:editId="2D641337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661E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F21AA3" wp14:editId="37F4B861">
                                      <wp:extent cx="2165350" cy="918845"/>
                                      <wp:effectExtent l="0" t="0" r="6350" b="0"/>
                                      <wp:docPr id="2" name="图片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图片 3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535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5661EC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DE9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661EC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F21AA3" wp14:editId="37F4B861">
                                <wp:extent cx="2165350" cy="918845"/>
                                <wp:effectExtent l="0" t="0" r="6350" b="0"/>
                                <wp:docPr id="2" name="图片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535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5661E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CC2E04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29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8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a7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686D09" w:rsidRPr="008C6B2D" w:rsidRDefault="00863329" w:rsidP="00686D09">
      <w:pPr>
        <w:rPr>
          <w:b/>
          <w:sz w:val="24"/>
          <w:szCs w:val="24"/>
        </w:rPr>
      </w:pPr>
      <w:r w:rsidRPr="00863329">
        <w:rPr>
          <w:b/>
          <w:sz w:val="24"/>
          <w:szCs w:val="24"/>
        </w:rPr>
        <w:t>The protagonist is a lonely hero who is framed, avoiding the chase of the police at high speed, smoothly avoiding vehicles and holes, and eating the badge to get higher points.</w:t>
      </w: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A664A9" w:rsidP="00686D09">
      <w:pPr>
        <w:rPr>
          <w:b/>
          <w:sz w:val="24"/>
          <w:szCs w:val="24"/>
        </w:rPr>
      </w:pPr>
      <w:r w:rsidRPr="00A664A9">
        <w:rPr>
          <w:b/>
          <w:sz w:val="24"/>
          <w:szCs w:val="24"/>
        </w:rPr>
        <w:t>Control the hero or motorcycle with the mouse, avoid the police car and the hole, eat the badge to get points</w:t>
      </w:r>
      <w:r>
        <w:rPr>
          <w:b/>
          <w:sz w:val="24"/>
          <w:szCs w:val="24"/>
        </w:rPr>
        <w:t>.</w:t>
      </w: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A664A9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 view</w:t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A664A9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 the mouse control the game.</w:t>
      </w:r>
      <w:r w:rsidR="00A04CB6">
        <w:rPr>
          <w:b/>
          <w:sz w:val="24"/>
          <w:szCs w:val="24"/>
        </w:rPr>
        <w:t xml:space="preserve">  Left and right.</w:t>
      </w: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8A6DDB" w:rsidP="00686D09">
      <w:pPr>
        <w:rPr>
          <w:b/>
          <w:sz w:val="24"/>
          <w:szCs w:val="24"/>
        </w:rPr>
      </w:pPr>
      <w:r w:rsidRPr="008A6DDB">
        <w:rPr>
          <w:b/>
          <w:sz w:val="24"/>
          <w:szCs w:val="24"/>
        </w:rPr>
        <w:t>This game saves the record and reads the highest record at the end of each game.</w:t>
      </w: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Default="007725A7" w:rsidP="00686D09">
      <w:pPr>
        <w:rPr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E4501A" wp14:editId="02B7546B">
            <wp:extent cx="4108634" cy="30924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986" cy="30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EAC" w:rsidRPr="008C6B2D" w:rsidRDefault="00141EAC" w:rsidP="00686D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F22432" wp14:editId="2D6278CD">
            <wp:extent cx="4122924" cy="3098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089" cy="31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7725A7" w:rsidRDefault="007725A7" w:rsidP="00BF4089">
      <w:pPr>
        <w:pStyle w:val="a7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A9DA1" wp14:editId="1DB2A430">
            <wp:extent cx="4292600" cy="32446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413" cy="32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A7" w:rsidRPr="00BF4089" w:rsidRDefault="007725A7" w:rsidP="00BF4089">
      <w:pPr>
        <w:pStyle w:val="a7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ADD714C" wp14:editId="6A7B1600">
            <wp:extent cx="3879850" cy="285765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721" cy="28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7725A7" w:rsidP="00686D09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53A76" wp14:editId="78860143">
            <wp:extent cx="4032250" cy="3059513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519" cy="30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a7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a7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a7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a7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a7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a7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D0A" w:rsidRDefault="00C04D0A" w:rsidP="00C152DC">
      <w:pPr>
        <w:spacing w:after="0" w:line="240" w:lineRule="auto"/>
      </w:pPr>
      <w:r>
        <w:separator/>
      </w:r>
    </w:p>
  </w:endnote>
  <w:endnote w:type="continuationSeparator" w:id="0">
    <w:p w:rsidR="00C04D0A" w:rsidRDefault="00C04D0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AA765B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A6DDB">
      <w:rPr>
        <w:rFonts w:asciiTheme="majorHAnsi" w:hAnsiTheme="majorHAnsi"/>
        <w:b/>
      </w:rPr>
      <w:t>5</w:t>
    </w:r>
    <w:r w:rsidRPr="00AA765B">
      <w:rPr>
        <w:rFonts w:asciiTheme="majorHAnsi" w:hAnsiTheme="majorHAnsi"/>
        <w:b/>
      </w:rPr>
      <w:t>.</w:t>
    </w:r>
    <w:r w:rsidR="008A6DDB">
      <w:rPr>
        <w:rFonts w:asciiTheme="majorHAnsi" w:hAnsiTheme="majorHAnsi"/>
        <w:b/>
      </w:rPr>
      <w:t>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C04D0A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D0A" w:rsidRDefault="00C04D0A" w:rsidP="00C152DC">
      <w:pPr>
        <w:spacing w:after="0" w:line="240" w:lineRule="auto"/>
      </w:pPr>
      <w:r>
        <w:separator/>
      </w:r>
    </w:p>
  </w:footnote>
  <w:footnote w:type="continuationSeparator" w:id="0">
    <w:p w:rsidR="00C04D0A" w:rsidRDefault="00C04D0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661EC">
                <w:rPr>
                  <w:b/>
                  <w:bCs/>
                  <w:caps/>
                  <w:sz w:val="24"/>
                  <w:szCs w:val="24"/>
                </w:rPr>
                <w:t>Street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661EC">
                <w:rPr>
                  <w:b/>
                  <w:bCs/>
                  <w:caps/>
                  <w:sz w:val="24"/>
                  <w:szCs w:val="24"/>
                </w:rPr>
                <w:t>Street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41EAC"/>
    <w:rsid w:val="003E1D34"/>
    <w:rsid w:val="003E1D56"/>
    <w:rsid w:val="00420F46"/>
    <w:rsid w:val="0052734F"/>
    <w:rsid w:val="005661EC"/>
    <w:rsid w:val="005C2F0F"/>
    <w:rsid w:val="00653DAD"/>
    <w:rsid w:val="00686D09"/>
    <w:rsid w:val="00691022"/>
    <w:rsid w:val="00744BAC"/>
    <w:rsid w:val="007725A7"/>
    <w:rsid w:val="007D2A8E"/>
    <w:rsid w:val="00863329"/>
    <w:rsid w:val="008A6DDB"/>
    <w:rsid w:val="008C6B2D"/>
    <w:rsid w:val="008E601F"/>
    <w:rsid w:val="008F3C94"/>
    <w:rsid w:val="00953C99"/>
    <w:rsid w:val="00996533"/>
    <w:rsid w:val="009A4D42"/>
    <w:rsid w:val="009F6693"/>
    <w:rsid w:val="00A04CB6"/>
    <w:rsid w:val="00A664A9"/>
    <w:rsid w:val="00AA765B"/>
    <w:rsid w:val="00AD223E"/>
    <w:rsid w:val="00BF4089"/>
    <w:rsid w:val="00C04D0A"/>
    <w:rsid w:val="00C152DC"/>
    <w:rsid w:val="00CC2E04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5BED6"/>
  <w15:docId w15:val="{DBBC8F81-5CF9-42DF-897C-5DBD8192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0899464-38AA-4CB2-9200-2974CAF9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60</TotalTime>
  <Pages>9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MATT GAMES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Adventure</dc:title>
  <dc:subject>Assessment2]</dc:subject>
  <dc:creator>[Matt(Xi) CHEN]</dc:creator>
  <cp:lastModifiedBy>Xi CHEN</cp:lastModifiedBy>
  <cp:revision>12</cp:revision>
  <dcterms:created xsi:type="dcterms:W3CDTF">2011-07-15T01:03:00Z</dcterms:created>
  <dcterms:modified xsi:type="dcterms:W3CDTF">2018-07-30T02:36:00Z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